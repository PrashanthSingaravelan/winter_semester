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tblpY="-710"/>
        <w:tblW w:w="5051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680"/>
        <w:gridCol w:w="7981"/>
        <w:gridCol w:w="1249"/>
      </w:tblGrid>
      <w:tr w:rsidR="005854DB" w:rsidRPr="0092125E" w14:paraId="599E2A05" w14:textId="77777777" w:rsidTr="009A4D2F">
        <w:trPr>
          <w:trHeight w:val="1496"/>
        </w:trPr>
        <w:tc>
          <w:tcPr>
            <w:tcW w:w="10911" w:type="dxa"/>
            <w:gridSpan w:val="3"/>
            <w:vAlign w:val="center"/>
          </w:tcPr>
          <w:bookmarkStart w:id="0" w:name="_Toc800529"/>
          <w:p w14:paraId="71D37E38" w14:textId="7863B671" w:rsidR="005854DB" w:rsidRPr="005854DB" w:rsidRDefault="00675DAD" w:rsidP="009A4D2F">
            <w:pPr>
              <w:pStyle w:val="Title"/>
            </w:pPr>
            <w:sdt>
              <w:sdtPr>
                <w:alias w:val="Title"/>
                <w:tag w:val=""/>
                <w:id w:val="2016188051"/>
                <w:placeholder>
                  <w:docPart w:val="DE606C3A7D1240DBA91734C228E40316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7E7423">
                  <w:t>Data Communication and Networks</w:t>
                </w:r>
              </w:sdtContent>
            </w:sdt>
          </w:p>
        </w:tc>
      </w:tr>
      <w:tr w:rsidR="005854DB" w:rsidRPr="0092125E" w14:paraId="76AD7B7C" w14:textId="77777777" w:rsidTr="009A4D2F">
        <w:trPr>
          <w:trHeight w:val="187"/>
        </w:trPr>
        <w:tc>
          <w:tcPr>
            <w:tcW w:w="1680" w:type="dxa"/>
            <w:shd w:val="clear" w:color="auto" w:fill="auto"/>
          </w:tcPr>
          <w:p w14:paraId="23BEEF70" w14:textId="77777777" w:rsidR="005854DB" w:rsidRPr="0092125E" w:rsidRDefault="005854DB" w:rsidP="009A4D2F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7982" w:type="dxa"/>
            <w:shd w:val="clear" w:color="auto" w:fill="F0CDA1" w:themeFill="accent1"/>
            <w:vAlign w:val="center"/>
          </w:tcPr>
          <w:p w14:paraId="6EF46B8F" w14:textId="77777777" w:rsidR="005854DB" w:rsidRPr="0092125E" w:rsidRDefault="005854DB" w:rsidP="009A4D2F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248" w:type="dxa"/>
            <w:shd w:val="clear" w:color="auto" w:fill="auto"/>
          </w:tcPr>
          <w:p w14:paraId="31CF3EEB" w14:textId="77777777" w:rsidR="005854DB" w:rsidRPr="0092125E" w:rsidRDefault="005854DB" w:rsidP="009A4D2F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14:paraId="2A4818BB" w14:textId="77777777" w:rsidTr="009A4D2F">
        <w:trPr>
          <w:trHeight w:val="1730"/>
        </w:trPr>
        <w:tc>
          <w:tcPr>
            <w:tcW w:w="10911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3EA8211F3D3743D98D002557A917711F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78673423" w14:textId="434146FD" w:rsidR="005854DB" w:rsidRPr="005854DB" w:rsidRDefault="007E7423" w:rsidP="009A4D2F">
                <w:pPr>
                  <w:pStyle w:val="Subtitle"/>
                </w:pPr>
                <w:r>
                  <w:t>Error Detection and Correction</w:t>
                </w:r>
              </w:p>
            </w:sdtContent>
          </w:sdt>
        </w:tc>
      </w:tr>
    </w:tbl>
    <w:bookmarkEnd w:id="0"/>
    <w:p w14:paraId="23CBE9E4" w14:textId="6EC2E013" w:rsidR="009A4D2F" w:rsidRDefault="009A4D2F" w:rsidP="009A4D2F">
      <w:pPr>
        <w:pStyle w:val="Heading1"/>
      </w:pPr>
      <w:r>
        <w:t xml:space="preserve">                                                              </w:t>
      </w:r>
      <w:proofErr w:type="spellStart"/>
      <w:r>
        <w:t>Prashanth.S</w:t>
      </w:r>
      <w:proofErr w:type="spellEnd"/>
      <w:r>
        <w:t xml:space="preserve"> (19MID0020)</w:t>
      </w:r>
    </w:p>
    <w:p w14:paraId="2AE974B5" w14:textId="723985B8" w:rsidR="00BD0C60" w:rsidRDefault="00435EAC" w:rsidP="005854DB">
      <w:pPr>
        <w:pStyle w:val="Heading1"/>
      </w:pPr>
      <w:r>
        <w:t>Aim</w:t>
      </w:r>
    </w:p>
    <w:tbl>
      <w:tblPr>
        <w:tblW w:w="11154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496"/>
        <w:gridCol w:w="10658"/>
      </w:tblGrid>
      <w:tr w:rsidR="00685B4E" w14:paraId="03FF4394" w14:textId="77777777" w:rsidTr="00F02C80">
        <w:trPr>
          <w:trHeight w:val="75"/>
        </w:trPr>
        <w:tc>
          <w:tcPr>
            <w:tcW w:w="496" w:type="dxa"/>
          </w:tcPr>
          <w:p w14:paraId="592F1520" w14:textId="5164FF91" w:rsidR="00685B4E" w:rsidRPr="00A67285" w:rsidRDefault="00685B4E" w:rsidP="00784AB5">
            <w:pPr>
              <w:pStyle w:val="Checkbox"/>
            </w:pPr>
          </w:p>
        </w:tc>
        <w:tc>
          <w:tcPr>
            <w:tcW w:w="10658" w:type="dxa"/>
          </w:tcPr>
          <w:p w14:paraId="7E4A5080" w14:textId="344D1747" w:rsidR="00685B4E" w:rsidRDefault="008D77D5" w:rsidP="00C217C4">
            <w:pPr>
              <w:pStyle w:val="ListNumber"/>
              <w:numPr>
                <w:ilvl w:val="0"/>
                <w:numId w:val="0"/>
              </w:numPr>
            </w:pPr>
            <w:r>
              <w:t>To implement and manipulate the Error detection and Correction algorithms used in Networking theory using Python</w:t>
            </w:r>
          </w:p>
        </w:tc>
      </w:tr>
    </w:tbl>
    <w:p w14:paraId="23E62D60" w14:textId="53170C4D" w:rsidR="00685B4E" w:rsidRPr="00685B4E" w:rsidRDefault="006D50FE" w:rsidP="00685B4E">
      <w:pPr>
        <w:pStyle w:val="Heading1"/>
      </w:pPr>
      <w:r>
        <w:t>Error Detection Methods</w:t>
      </w:r>
    </w:p>
    <w:tbl>
      <w:tblPr>
        <w:tblW w:w="0" w:type="auto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462"/>
        <w:gridCol w:w="9893"/>
      </w:tblGrid>
      <w:tr w:rsidR="00A67285" w14:paraId="29E9F81D" w14:textId="77777777" w:rsidTr="00927996">
        <w:trPr>
          <w:trHeight w:val="324"/>
        </w:trPr>
        <w:tc>
          <w:tcPr>
            <w:tcW w:w="462" w:type="dxa"/>
          </w:tcPr>
          <w:p w14:paraId="506782D5" w14:textId="16C51524" w:rsidR="00A67285" w:rsidRDefault="00A67285" w:rsidP="00784AB5">
            <w:pPr>
              <w:pStyle w:val="Checkbox"/>
            </w:pPr>
          </w:p>
        </w:tc>
        <w:tc>
          <w:tcPr>
            <w:tcW w:w="9893" w:type="dxa"/>
          </w:tcPr>
          <w:p w14:paraId="2E12FFBE" w14:textId="09C858FA" w:rsidR="00A67285" w:rsidRDefault="00EB02CF" w:rsidP="00A67285">
            <w:pPr>
              <w:pStyle w:val="ListNumber"/>
              <w:numPr>
                <w:ilvl w:val="0"/>
                <w:numId w:val="39"/>
              </w:numPr>
            </w:pPr>
            <w:r>
              <w:t>Single Parity</w:t>
            </w:r>
          </w:p>
        </w:tc>
      </w:tr>
      <w:tr w:rsidR="00A67285" w14:paraId="53EC1700" w14:textId="77777777" w:rsidTr="00927996">
        <w:trPr>
          <w:trHeight w:val="480"/>
        </w:trPr>
        <w:tc>
          <w:tcPr>
            <w:tcW w:w="462" w:type="dxa"/>
          </w:tcPr>
          <w:p w14:paraId="0FE02D15" w14:textId="5167D0E0" w:rsidR="00A67285" w:rsidRDefault="00A67285" w:rsidP="00784AB5">
            <w:pPr>
              <w:pStyle w:val="Checkbox"/>
            </w:pPr>
          </w:p>
        </w:tc>
        <w:tc>
          <w:tcPr>
            <w:tcW w:w="9893" w:type="dxa"/>
          </w:tcPr>
          <w:p w14:paraId="262E291D" w14:textId="057E0C4C" w:rsidR="00A67285" w:rsidRDefault="00EB02CF" w:rsidP="00A67285">
            <w:pPr>
              <w:pStyle w:val="ListNumber"/>
            </w:pPr>
            <w:r>
              <w:t>2-Dimensional Parity</w:t>
            </w:r>
          </w:p>
        </w:tc>
      </w:tr>
      <w:tr w:rsidR="00A67285" w14:paraId="1FAF1F77" w14:textId="77777777" w:rsidTr="00927996">
        <w:trPr>
          <w:trHeight w:val="469"/>
        </w:trPr>
        <w:tc>
          <w:tcPr>
            <w:tcW w:w="462" w:type="dxa"/>
          </w:tcPr>
          <w:p w14:paraId="233B3032" w14:textId="15C5695D" w:rsidR="00A67285" w:rsidRDefault="00A67285" w:rsidP="00784AB5">
            <w:pPr>
              <w:pStyle w:val="Checkbox"/>
            </w:pPr>
          </w:p>
        </w:tc>
        <w:tc>
          <w:tcPr>
            <w:tcW w:w="9893" w:type="dxa"/>
          </w:tcPr>
          <w:p w14:paraId="30B4B5CC" w14:textId="27137CB0" w:rsidR="00A67285" w:rsidRPr="00685B4E" w:rsidRDefault="00EB02CF" w:rsidP="00A67285">
            <w:pPr>
              <w:pStyle w:val="ListNumber"/>
            </w:pPr>
            <w:r>
              <w:t>Check-Sum</w:t>
            </w:r>
          </w:p>
        </w:tc>
      </w:tr>
      <w:tr w:rsidR="00A67285" w14:paraId="6E578FD9" w14:textId="77777777" w:rsidTr="00927996">
        <w:trPr>
          <w:trHeight w:val="480"/>
        </w:trPr>
        <w:tc>
          <w:tcPr>
            <w:tcW w:w="462" w:type="dxa"/>
          </w:tcPr>
          <w:p w14:paraId="1C56CF3B" w14:textId="4E1EFC64" w:rsidR="00A67285" w:rsidRDefault="00A67285" w:rsidP="00784AB5">
            <w:pPr>
              <w:pStyle w:val="Checkbox"/>
            </w:pPr>
          </w:p>
        </w:tc>
        <w:tc>
          <w:tcPr>
            <w:tcW w:w="9893" w:type="dxa"/>
          </w:tcPr>
          <w:p w14:paraId="4958CA59" w14:textId="017EEABA" w:rsidR="00A67285" w:rsidRPr="00685B4E" w:rsidRDefault="00EB02CF" w:rsidP="00A67285">
            <w:pPr>
              <w:pStyle w:val="ListNumber"/>
            </w:pPr>
            <w:r>
              <w:t>Cyclic Redundancy Check</w:t>
            </w:r>
          </w:p>
        </w:tc>
      </w:tr>
    </w:tbl>
    <w:p w14:paraId="05345355" w14:textId="764B926A" w:rsidR="00685B4E" w:rsidRPr="009355C2" w:rsidRDefault="000D7B97" w:rsidP="000D7B97">
      <w:pPr>
        <w:pStyle w:val="Heading1"/>
      </w:pPr>
      <w:r>
        <w:lastRenderedPageBreak/>
        <w:t>1)</w:t>
      </w:r>
      <w:r w:rsidR="00BA513F">
        <w:t>Single Parity</w:t>
      </w:r>
    </w:p>
    <w:p w14:paraId="08583112" w14:textId="2715F8AD" w:rsidR="0023164B" w:rsidRDefault="00D739D8" w:rsidP="00076C9F">
      <w:pPr>
        <w:pStyle w:val="Heading1"/>
        <w:pBdr>
          <w:bottom w:val="single" w:sz="24" w:space="1" w:color="F0CDA1" w:themeColor="accent1"/>
        </w:pBdr>
        <w:jc w:val="both"/>
      </w:pPr>
      <w:r>
        <w:rPr>
          <w:noProof/>
        </w:rPr>
        <w:drawing>
          <wp:inline distT="0" distB="0" distL="0" distR="0" wp14:anchorId="773903E6" wp14:editId="259BB83D">
            <wp:extent cx="6348919" cy="9558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800" cy="96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31A">
        <w:t xml:space="preserve">    </w:t>
      </w:r>
    </w:p>
    <w:p w14:paraId="412814F2" w14:textId="38F48BE5" w:rsidR="00816188" w:rsidRDefault="00816188" w:rsidP="0023164B">
      <w:pPr>
        <w:pStyle w:val="Heading1"/>
        <w:pBdr>
          <w:bottom w:val="single" w:sz="24" w:space="1" w:color="F0CDA1" w:themeColor="accent1"/>
        </w:pBdr>
      </w:pPr>
      <w:r>
        <w:t>Analysis</w:t>
      </w:r>
    </w:p>
    <w:p w14:paraId="378D7070" w14:textId="6EB714E6" w:rsidR="007D1157" w:rsidRDefault="00816188" w:rsidP="007D1157">
      <w:r>
        <w:rPr>
          <w:noProof/>
        </w:rPr>
        <w:drawing>
          <wp:inline distT="0" distB="0" distL="0" distR="0" wp14:anchorId="0731D1C3" wp14:editId="63F5B1A7">
            <wp:extent cx="6858000" cy="3799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A32F" w14:textId="196329D2" w:rsidR="007D1157" w:rsidRDefault="007D1157" w:rsidP="007D1157"/>
    <w:p w14:paraId="0C4809E0" w14:textId="42AF8CC6" w:rsidR="00D172AA" w:rsidRDefault="00D172AA" w:rsidP="007D1157"/>
    <w:p w14:paraId="63B85CD2" w14:textId="77777777" w:rsidR="00D172AA" w:rsidRDefault="00D172AA" w:rsidP="007D1157"/>
    <w:p w14:paraId="63124BD0" w14:textId="4FF36600" w:rsidR="007D1157" w:rsidRDefault="007D1157" w:rsidP="007D1157"/>
    <w:p w14:paraId="479CFD1E" w14:textId="77777777" w:rsidR="007D1157" w:rsidRDefault="007D1157" w:rsidP="007D1157"/>
    <w:p w14:paraId="70290A4E" w14:textId="2F102A02" w:rsidR="007D1157" w:rsidRDefault="008947CA" w:rsidP="0035053B">
      <w:pPr>
        <w:pStyle w:val="Heading1"/>
        <w:pBdr>
          <w:bottom w:val="single" w:sz="24" w:space="1" w:color="F0CDA1" w:themeColor="accent1"/>
        </w:pBdr>
      </w:pPr>
      <w:r>
        <w:lastRenderedPageBreak/>
        <w:t>Flow-chart</w:t>
      </w:r>
    </w:p>
    <w:p w14:paraId="1A285C21" w14:textId="77777777" w:rsidR="00D172AA" w:rsidRPr="00D172AA" w:rsidRDefault="00D172AA" w:rsidP="00D172AA"/>
    <w:p w14:paraId="0DC86C2A" w14:textId="7C23ECF9" w:rsidR="009B246B" w:rsidRDefault="00845942" w:rsidP="009B246B">
      <w:pPr>
        <w:pStyle w:val="Heading1"/>
        <w:pBdr>
          <w:bottom w:val="single" w:sz="24" w:space="1" w:color="F0CDA1" w:themeColor="accent1"/>
        </w:pBd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C8B5059" wp14:editId="1B22DA80">
            <wp:simplePos x="460443" y="1653702"/>
            <wp:positionH relativeFrom="column">
              <wp:align>left</wp:align>
            </wp:positionH>
            <wp:positionV relativeFrom="paragraph">
              <wp:align>top</wp:align>
            </wp:positionV>
            <wp:extent cx="6858000" cy="414210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246B">
        <w:t>Code</w:t>
      </w:r>
      <w:r w:rsidR="00283E68">
        <w:t xml:space="preserve"> Structure</w:t>
      </w:r>
    </w:p>
    <w:p w14:paraId="738D83A2" w14:textId="0D923721" w:rsidR="00816188" w:rsidRDefault="00E86021" w:rsidP="00816188">
      <w:r>
        <w:rPr>
          <w:noProof/>
        </w:rPr>
        <w:drawing>
          <wp:inline distT="0" distB="0" distL="0" distR="0" wp14:anchorId="243E6F44" wp14:editId="0A3F535B">
            <wp:extent cx="6810375" cy="19812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91F" w14:textId="31541394" w:rsidR="00283E68" w:rsidRDefault="00283E68" w:rsidP="00816188"/>
    <w:p w14:paraId="0DDA4B4A" w14:textId="30C3F1C0" w:rsidR="008F7CB0" w:rsidRDefault="008F7CB0" w:rsidP="008F7CB0">
      <w:pPr>
        <w:pStyle w:val="Heading1"/>
        <w:pBdr>
          <w:bottom w:val="single" w:sz="24" w:space="1" w:color="F0CDA1" w:themeColor="accent1"/>
        </w:pBdr>
      </w:pPr>
      <w:r>
        <w:lastRenderedPageBreak/>
        <w:t>Actual code</w:t>
      </w:r>
    </w:p>
    <w:p w14:paraId="33062B22" w14:textId="77777777" w:rsidR="00380038" w:rsidRDefault="00153F94" w:rsidP="00816188">
      <w:r>
        <w:rPr>
          <w:noProof/>
        </w:rPr>
        <w:drawing>
          <wp:inline distT="0" distB="0" distL="0" distR="0" wp14:anchorId="60627528" wp14:editId="49F0D601">
            <wp:extent cx="7172527" cy="3784172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49814" cy="382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912">
        <w:br/>
      </w:r>
      <w:r w:rsidR="00F30912">
        <w:rPr>
          <w:noProof/>
        </w:rPr>
        <w:drawing>
          <wp:inline distT="0" distB="0" distL="0" distR="0" wp14:anchorId="4ACB605E" wp14:editId="43FD9725">
            <wp:extent cx="6858000" cy="2895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7AC5" w14:textId="5CFEB8D8" w:rsidR="00153F94" w:rsidRDefault="00CB0EEC" w:rsidP="00816188">
      <w:r>
        <w:lastRenderedPageBreak/>
        <w:br/>
      </w:r>
      <w:r>
        <w:rPr>
          <w:noProof/>
        </w:rPr>
        <w:drawing>
          <wp:inline distT="0" distB="0" distL="0" distR="0" wp14:anchorId="11B06E17" wp14:editId="20D7E497">
            <wp:extent cx="7154743" cy="3599234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2321" cy="3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60D5" w14:textId="09BF1458" w:rsidR="009E35C6" w:rsidRDefault="009E35C6" w:rsidP="009E35C6">
      <w:pPr>
        <w:pStyle w:val="Heading1"/>
        <w:pBdr>
          <w:bottom w:val="single" w:sz="24" w:space="1" w:color="F0CDA1" w:themeColor="accent1"/>
        </w:pBdr>
      </w:pPr>
      <w:r>
        <w:t>Test-case</w:t>
      </w:r>
      <w:r w:rsidR="00BE19B5">
        <w:t>-1</w:t>
      </w:r>
    </w:p>
    <w:p w14:paraId="2D867FC1" w14:textId="027C1730" w:rsidR="009E35C6" w:rsidRDefault="009E35C6" w:rsidP="009E35C6">
      <w:r>
        <w:rPr>
          <w:noProof/>
        </w:rPr>
        <w:drawing>
          <wp:inline distT="0" distB="0" distL="0" distR="0" wp14:anchorId="77C7CC82" wp14:editId="46FD9050">
            <wp:extent cx="6874212" cy="2400882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00083" cy="24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4E26" w14:textId="6480B8F0" w:rsidR="00BE19B5" w:rsidRDefault="00BE19B5" w:rsidP="009E35C6"/>
    <w:p w14:paraId="3943CBDE" w14:textId="78F0E713" w:rsidR="00BE19B5" w:rsidRDefault="00BE19B5" w:rsidP="009E35C6"/>
    <w:p w14:paraId="4CDDC587" w14:textId="72EFAF2C" w:rsidR="00BE19B5" w:rsidRDefault="00BE19B5" w:rsidP="009E35C6"/>
    <w:p w14:paraId="702010BC" w14:textId="192EEFEA" w:rsidR="00BE19B5" w:rsidRDefault="00BE19B5" w:rsidP="009E35C6"/>
    <w:p w14:paraId="66C8E151" w14:textId="03FBECFB" w:rsidR="00BE19B5" w:rsidRDefault="00BE19B5" w:rsidP="00BE19B5">
      <w:pPr>
        <w:pStyle w:val="Heading1"/>
        <w:pBdr>
          <w:bottom w:val="single" w:sz="24" w:space="1" w:color="F0CDA1" w:themeColor="accent1"/>
        </w:pBdr>
      </w:pPr>
      <w:r>
        <w:lastRenderedPageBreak/>
        <w:t>Test-case-2</w:t>
      </w:r>
    </w:p>
    <w:p w14:paraId="0F11F4E1" w14:textId="3EEC1895" w:rsidR="00BE19B5" w:rsidRDefault="00BE19B5" w:rsidP="009E35C6"/>
    <w:p w14:paraId="0277D27E" w14:textId="5583A2BB" w:rsidR="00BE19B5" w:rsidRPr="0000212B" w:rsidRDefault="00BE19B5" w:rsidP="009E35C6">
      <w:r>
        <w:rPr>
          <w:noProof/>
        </w:rPr>
        <w:drawing>
          <wp:inline distT="0" distB="0" distL="0" distR="0" wp14:anchorId="3606BF18" wp14:editId="5811175D">
            <wp:extent cx="6858000" cy="21088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905F" w14:textId="2AE676D9" w:rsidR="0095751D" w:rsidRDefault="0095751D" w:rsidP="0095751D">
      <w:pPr>
        <w:pStyle w:val="Heading1"/>
        <w:pBdr>
          <w:bottom w:val="single" w:sz="24" w:space="1" w:color="F0CDA1" w:themeColor="accent1"/>
        </w:pBdr>
      </w:pPr>
      <w:r>
        <w:t>Output</w:t>
      </w:r>
    </w:p>
    <w:p w14:paraId="666A3ED8" w14:textId="0B7D7A7F" w:rsidR="0000212B" w:rsidRDefault="0000212B" w:rsidP="0000212B">
      <w:r>
        <w:rPr>
          <w:noProof/>
        </w:rPr>
        <w:drawing>
          <wp:inline distT="0" distB="0" distL="0" distR="0" wp14:anchorId="285E14BC" wp14:editId="0FA2F990">
            <wp:extent cx="6738025" cy="2267221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93297" cy="23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2DB7" w14:textId="0C5B1BCB" w:rsidR="009355C2" w:rsidRDefault="004C6D66" w:rsidP="0023164B">
      <w:pPr>
        <w:pStyle w:val="Heading1"/>
        <w:pBdr>
          <w:bottom w:val="single" w:sz="24" w:space="1" w:color="F0CDA1" w:themeColor="accent1"/>
        </w:pBdr>
      </w:pPr>
      <w:r>
        <w:lastRenderedPageBreak/>
        <w:t>2) Two</w:t>
      </w:r>
      <w:r w:rsidR="0002731A">
        <w:t>-Dimensional Parity</w:t>
      </w:r>
    </w:p>
    <w:tbl>
      <w:tblPr>
        <w:tblW w:w="1100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1000"/>
      </w:tblGrid>
      <w:tr w:rsidR="0002731A" w14:paraId="290E45F5" w14:textId="77777777" w:rsidTr="00971D40">
        <w:trPr>
          <w:trHeight w:val="3287"/>
        </w:trPr>
        <w:tc>
          <w:tcPr>
            <w:tcW w:w="11000" w:type="dxa"/>
          </w:tcPr>
          <w:p w14:paraId="19067DA1" w14:textId="05E28811" w:rsidR="0002731A" w:rsidRPr="0078010D" w:rsidRDefault="0002731A" w:rsidP="0002731A">
            <w:pPr>
              <w:pStyle w:val="ListNumber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7A4706D" wp14:editId="06ACAD01">
                  <wp:extent cx="6913123" cy="1991995"/>
                  <wp:effectExtent l="0" t="0" r="254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4528" cy="1995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4F68B1" w14:textId="318FD392" w:rsidR="00685B4E" w:rsidRPr="00685B4E" w:rsidRDefault="00650F3E" w:rsidP="006F38DB">
      <w:pPr>
        <w:pStyle w:val="Heading1"/>
      </w:pPr>
      <w:r>
        <w:t>Analysis</w:t>
      </w:r>
    </w:p>
    <w:p w14:paraId="43AD500F" w14:textId="77777777" w:rsidR="00064C1A" w:rsidRDefault="00650F3E" w:rsidP="009355C2">
      <w:r>
        <w:rPr>
          <w:noProof/>
        </w:rPr>
        <w:drawing>
          <wp:inline distT="0" distB="0" distL="0" distR="0" wp14:anchorId="21978726" wp14:editId="5264CCC6">
            <wp:extent cx="6491591" cy="3344972"/>
            <wp:effectExtent l="0" t="0" r="508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324" cy="336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4A07" w14:textId="4E12D61F" w:rsidR="00815999" w:rsidRDefault="00815999" w:rsidP="009355C2">
      <w:r>
        <w:rPr>
          <w:noProof/>
        </w:rPr>
        <w:lastRenderedPageBreak/>
        <w:drawing>
          <wp:inline distT="0" distB="0" distL="0" distR="0" wp14:anchorId="446C33E5" wp14:editId="09AA7642">
            <wp:extent cx="6915669" cy="35638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9639" cy="360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CD0E" w14:textId="7812A9AD" w:rsidR="00685B4E" w:rsidRDefault="009B5D2C" w:rsidP="006F38DB">
      <w:pPr>
        <w:pStyle w:val="Heading1"/>
      </w:pPr>
      <w:r>
        <w:t>Flowchart</w:t>
      </w: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0416"/>
      </w:tblGrid>
      <w:tr w:rsidR="00ED61B0" w14:paraId="67E7F17B" w14:textId="77777777" w:rsidTr="004C6F03">
        <w:trPr>
          <w:trHeight w:val="292"/>
        </w:trPr>
        <w:tc>
          <w:tcPr>
            <w:tcW w:w="10416" w:type="dxa"/>
          </w:tcPr>
          <w:p w14:paraId="4F9D7D97" w14:textId="55A357F1" w:rsidR="00ED61B0" w:rsidRPr="002955AB" w:rsidRDefault="00ED61B0" w:rsidP="009F44B9">
            <w:pPr>
              <w:pStyle w:val="ListNumber2"/>
              <w:numPr>
                <w:ilvl w:val="0"/>
                <w:numId w:val="0"/>
              </w:numPr>
              <w:ind w:left="360" w:hanging="360"/>
            </w:pPr>
            <w:r>
              <w:rPr>
                <w:noProof/>
              </w:rPr>
              <w:drawing>
                <wp:inline distT="0" distB="0" distL="0" distR="0" wp14:anchorId="1DF0E254" wp14:editId="429E812D">
                  <wp:extent cx="6418385" cy="3892790"/>
                  <wp:effectExtent l="0" t="0" r="190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1424" cy="3931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7190BD" w14:textId="345F9024" w:rsidR="004C6F03" w:rsidRDefault="004C6F03" w:rsidP="004C6F03">
      <w:pPr>
        <w:pStyle w:val="Heading1"/>
      </w:pPr>
      <w:r>
        <w:lastRenderedPageBreak/>
        <w:t>Code-structure</w:t>
      </w:r>
    </w:p>
    <w:p w14:paraId="51A36C17" w14:textId="6696602A" w:rsidR="004C6F03" w:rsidRDefault="00C5034D" w:rsidP="004C6F03">
      <w:r>
        <w:rPr>
          <w:noProof/>
        </w:rPr>
        <w:drawing>
          <wp:inline distT="0" distB="0" distL="0" distR="0" wp14:anchorId="705D5791" wp14:editId="1182A147">
            <wp:extent cx="6355404" cy="2936431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9829" cy="297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840F" w14:textId="669D5B21" w:rsidR="007F6140" w:rsidRDefault="007F6140" w:rsidP="007F6140">
      <w:pPr>
        <w:pStyle w:val="Heading1"/>
      </w:pPr>
      <w:r>
        <w:t>Actual-Code</w:t>
      </w:r>
    </w:p>
    <w:p w14:paraId="53DBEB12" w14:textId="77777777" w:rsidR="002857D6" w:rsidRDefault="00961164" w:rsidP="00961164">
      <w:r>
        <w:rPr>
          <w:noProof/>
        </w:rPr>
        <w:drawing>
          <wp:inline distT="0" distB="0" distL="0" distR="0" wp14:anchorId="096FD2F3" wp14:editId="26E1B4E9">
            <wp:extent cx="6186791" cy="4104478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7505" cy="411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9EC1" w14:textId="799B3F64" w:rsidR="00471252" w:rsidRDefault="00471252" w:rsidP="00961164">
      <w:r>
        <w:rPr>
          <w:noProof/>
        </w:rPr>
        <w:lastRenderedPageBreak/>
        <w:drawing>
          <wp:inline distT="0" distB="0" distL="0" distR="0" wp14:anchorId="374B6E53" wp14:editId="17E95088">
            <wp:extent cx="7381140" cy="322309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95234" cy="32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8B63" w14:textId="3CEAE640" w:rsidR="00813507" w:rsidRDefault="00813507" w:rsidP="00961164">
      <w:r>
        <w:rPr>
          <w:noProof/>
        </w:rPr>
        <w:drawing>
          <wp:inline distT="0" distB="0" distL="0" distR="0" wp14:anchorId="523575D7" wp14:editId="2D602719">
            <wp:extent cx="6858000" cy="3500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FC3F" w14:textId="398030D7" w:rsidR="00344E22" w:rsidRPr="00961164" w:rsidRDefault="00344E22" w:rsidP="00961164">
      <w:r>
        <w:rPr>
          <w:noProof/>
        </w:rPr>
        <w:lastRenderedPageBreak/>
        <w:drawing>
          <wp:inline distT="0" distB="0" distL="0" distR="0" wp14:anchorId="05DE8A0A" wp14:editId="4F9D698F">
            <wp:extent cx="6858000" cy="24726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30EA" w14:textId="5FBE779A" w:rsidR="009F44B9" w:rsidRDefault="009F44B9" w:rsidP="002955AB">
      <w:pPr>
        <w:pStyle w:val="Heading1"/>
      </w:pPr>
      <w:r>
        <w:t>Test-case</w:t>
      </w:r>
      <w:r w:rsidR="00DB7B56">
        <w:t>-1</w:t>
      </w:r>
    </w:p>
    <w:p w14:paraId="53ED3D3F" w14:textId="36DA26C5" w:rsidR="009F44B9" w:rsidRDefault="004A06F5" w:rsidP="009F44B9">
      <w:r>
        <w:rPr>
          <w:noProof/>
        </w:rPr>
        <w:drawing>
          <wp:inline distT="0" distB="0" distL="0" distR="0" wp14:anchorId="26D03D0B" wp14:editId="68347BF3">
            <wp:extent cx="6965004" cy="262542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52110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07E6" w14:textId="7EA4753A" w:rsidR="009A5F71" w:rsidRDefault="009A5F71" w:rsidP="009A5F71">
      <w:pPr>
        <w:pStyle w:val="Heading1"/>
      </w:pPr>
      <w:r>
        <w:lastRenderedPageBreak/>
        <w:t>Test-case-2</w:t>
      </w:r>
    </w:p>
    <w:p w14:paraId="063240AA" w14:textId="3319788E" w:rsidR="00A60871" w:rsidRPr="00A60871" w:rsidRDefault="00A60871" w:rsidP="00A60871">
      <w:r>
        <w:rPr>
          <w:noProof/>
        </w:rPr>
        <w:drawing>
          <wp:inline distT="0" distB="0" distL="0" distR="0" wp14:anchorId="7332B1EE" wp14:editId="5083A376">
            <wp:extent cx="6858000" cy="20161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3B36" w14:textId="617851BB" w:rsidR="004908B7" w:rsidRPr="00C1503B" w:rsidRDefault="004908B7" w:rsidP="00C1503B">
      <w:pPr>
        <w:pStyle w:val="Heading1"/>
      </w:pPr>
      <w:r w:rsidRPr="00C1503B">
        <w:t>Output</w:t>
      </w:r>
    </w:p>
    <w:p w14:paraId="051D6D3C" w14:textId="77777777" w:rsidR="004908B7" w:rsidRDefault="004908B7" w:rsidP="009F44B9"/>
    <w:p w14:paraId="545D6B62" w14:textId="32B57FAA" w:rsidR="005747D9" w:rsidRPr="009F44B9" w:rsidRDefault="005747D9" w:rsidP="009F44B9">
      <w:r>
        <w:rPr>
          <w:noProof/>
        </w:rPr>
        <w:drawing>
          <wp:inline distT="0" distB="0" distL="0" distR="0" wp14:anchorId="77EF79BE" wp14:editId="2D7673AD">
            <wp:extent cx="6858000" cy="2572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A098" w14:textId="77777777" w:rsidR="006449A0" w:rsidRDefault="006449A0" w:rsidP="00C1503B">
      <w:pPr>
        <w:pStyle w:val="Heading1"/>
      </w:pPr>
    </w:p>
    <w:p w14:paraId="548F5A84" w14:textId="4DF3F3CB" w:rsidR="00685B4E" w:rsidRPr="00C1503B" w:rsidRDefault="00440CF5" w:rsidP="00C1503B">
      <w:pPr>
        <w:pStyle w:val="Heading1"/>
      </w:pPr>
      <w:r>
        <w:t>3)</w:t>
      </w:r>
      <w:r w:rsidR="00A235D5" w:rsidRPr="00C1503B">
        <w:t>Checksum</w:t>
      </w:r>
    </w:p>
    <w:p w14:paraId="189A8A34" w14:textId="0DF46868" w:rsidR="00923698" w:rsidRDefault="00923698" w:rsidP="00DA3221">
      <w:pPr>
        <w:jc w:val="center"/>
      </w:pPr>
      <w:r>
        <w:rPr>
          <w:noProof/>
        </w:rPr>
        <w:drawing>
          <wp:inline distT="0" distB="0" distL="0" distR="0" wp14:anchorId="5141FB55" wp14:editId="2F08DB2D">
            <wp:extent cx="6858000" cy="12795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99D38" w14:textId="59012744" w:rsidR="00C1188A" w:rsidRDefault="00C1188A" w:rsidP="00C1188A">
      <w:pPr>
        <w:pStyle w:val="Heading1"/>
      </w:pPr>
      <w:r>
        <w:t>Analysis</w:t>
      </w:r>
    </w:p>
    <w:p w14:paraId="1C4C3206" w14:textId="139F6860" w:rsidR="0090199A" w:rsidRDefault="0090199A" w:rsidP="00DA0C25">
      <w:pPr>
        <w:jc w:val="center"/>
      </w:pPr>
      <w:r>
        <w:rPr>
          <w:noProof/>
        </w:rPr>
        <w:drawing>
          <wp:inline distT="0" distB="0" distL="0" distR="0" wp14:anchorId="780D25C8" wp14:editId="1BAEB91A">
            <wp:extent cx="6251642" cy="2833499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309" cy="283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F4E7" w14:textId="392E8F98" w:rsidR="00741801" w:rsidRDefault="00741801" w:rsidP="00D41826">
      <w:pPr>
        <w:jc w:val="center"/>
      </w:pPr>
      <w:r>
        <w:rPr>
          <w:noProof/>
        </w:rPr>
        <w:lastRenderedPageBreak/>
        <w:drawing>
          <wp:inline distT="0" distB="0" distL="0" distR="0" wp14:anchorId="340F3064" wp14:editId="3D6995C5">
            <wp:extent cx="4896255" cy="82685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71" cy="829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CEAF" w14:textId="63D4FACC" w:rsidR="00E52E00" w:rsidRDefault="00E52E00" w:rsidP="00E52E00">
      <w:pPr>
        <w:pStyle w:val="Heading1"/>
      </w:pPr>
      <w:r>
        <w:lastRenderedPageBreak/>
        <w:t>Flowchart</w:t>
      </w:r>
    </w:p>
    <w:p w14:paraId="4D8C26A2" w14:textId="3CD865F9" w:rsidR="00E52E00" w:rsidRPr="0090199A" w:rsidRDefault="00E52E00" w:rsidP="00DA0C25">
      <w:pPr>
        <w:jc w:val="center"/>
      </w:pPr>
      <w:r>
        <w:rPr>
          <w:noProof/>
        </w:rPr>
        <w:drawing>
          <wp:inline distT="0" distB="0" distL="0" distR="0" wp14:anchorId="31794E55" wp14:editId="56E0995D">
            <wp:extent cx="5275425" cy="4221804"/>
            <wp:effectExtent l="0" t="0" r="190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162" cy="425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F878F" w14:textId="32C08F5B" w:rsidR="000103A4" w:rsidRDefault="000103A4" w:rsidP="000103A4">
      <w:pPr>
        <w:pStyle w:val="Heading1"/>
      </w:pPr>
      <w:r>
        <w:t>Code-structure</w:t>
      </w:r>
    </w:p>
    <w:p w14:paraId="20485839" w14:textId="79E0460D" w:rsidR="00B838C9" w:rsidRPr="00B838C9" w:rsidRDefault="00B838C9" w:rsidP="00B838C9">
      <w:r>
        <w:rPr>
          <w:noProof/>
        </w:rPr>
        <w:drawing>
          <wp:inline distT="0" distB="0" distL="0" distR="0" wp14:anchorId="2BEC4953" wp14:editId="4C6CC597">
            <wp:extent cx="5821093" cy="2840477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7605" cy="287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53FF" w14:textId="725F0601" w:rsidR="000103A4" w:rsidRDefault="000103A4" w:rsidP="000103A4">
      <w:pPr>
        <w:pStyle w:val="Heading1"/>
      </w:pPr>
      <w:r>
        <w:lastRenderedPageBreak/>
        <w:t>Actual-code</w:t>
      </w:r>
    </w:p>
    <w:p w14:paraId="062DBD97" w14:textId="219699A9" w:rsidR="00505CB5" w:rsidRDefault="00750405" w:rsidP="00750405">
      <w:r>
        <w:rPr>
          <w:noProof/>
        </w:rPr>
        <w:drawing>
          <wp:inline distT="0" distB="0" distL="0" distR="0" wp14:anchorId="4761F61B" wp14:editId="2838B981">
            <wp:extent cx="7299891" cy="356680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10284" cy="357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2A3">
        <w:rPr>
          <w:noProof/>
        </w:rPr>
        <w:drawing>
          <wp:inline distT="0" distB="0" distL="0" distR="0" wp14:anchorId="69CA6FEC" wp14:editId="05F2F7E0">
            <wp:extent cx="7034278" cy="36057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38603" cy="360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2472" w14:textId="047C59DC" w:rsidR="00D40953" w:rsidRDefault="002A6BB2" w:rsidP="00750405">
      <w:r>
        <w:lastRenderedPageBreak/>
        <w:br/>
      </w:r>
      <w:r>
        <w:rPr>
          <w:noProof/>
        </w:rPr>
        <w:drawing>
          <wp:inline distT="0" distB="0" distL="0" distR="0" wp14:anchorId="69B774A4" wp14:editId="24F31195">
            <wp:extent cx="7786690" cy="3690026"/>
            <wp:effectExtent l="0" t="0" r="508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05665" cy="36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60C1" w14:textId="77777777" w:rsidR="003C29ED" w:rsidRDefault="00D40953" w:rsidP="00750405">
      <w:r>
        <w:rPr>
          <w:noProof/>
        </w:rPr>
        <w:drawing>
          <wp:inline distT="0" distB="0" distL="0" distR="0" wp14:anchorId="3A9C64AB" wp14:editId="2769CC6E">
            <wp:extent cx="7300295" cy="303503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62906" cy="30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8D88" w14:textId="6A248D58" w:rsidR="00D40953" w:rsidRDefault="003D3B32" w:rsidP="00750405">
      <w:r>
        <w:rPr>
          <w:noProof/>
        </w:rPr>
        <w:lastRenderedPageBreak/>
        <w:drawing>
          <wp:inline distT="0" distB="0" distL="0" distR="0" wp14:anchorId="1872D69A" wp14:editId="2CBF52A8">
            <wp:extent cx="5901446" cy="2928866"/>
            <wp:effectExtent l="0" t="0" r="4445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6982" cy="29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92E3" w14:textId="3103A26F" w:rsidR="000103A4" w:rsidRDefault="000103A4" w:rsidP="000103A4">
      <w:pPr>
        <w:pStyle w:val="Heading1"/>
      </w:pPr>
      <w:r>
        <w:t>Test-case</w:t>
      </w:r>
      <w:r w:rsidR="00D57360">
        <w:t>-1</w:t>
      </w:r>
    </w:p>
    <w:p w14:paraId="3741EE66" w14:textId="76A2CB89" w:rsidR="0029758D" w:rsidRPr="0029758D" w:rsidRDefault="0029758D" w:rsidP="0029758D">
      <w:r>
        <w:rPr>
          <w:noProof/>
        </w:rPr>
        <w:drawing>
          <wp:inline distT="0" distB="0" distL="0" distR="0" wp14:anchorId="5E67434D" wp14:editId="1AC404CF">
            <wp:extent cx="6858000" cy="1098550"/>
            <wp:effectExtent l="0" t="0" r="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7292" w14:textId="2483938B" w:rsidR="000103A4" w:rsidRDefault="00232510" w:rsidP="000103A4">
      <w:pPr>
        <w:pStyle w:val="Heading1"/>
      </w:pPr>
      <w:r>
        <w:t>Output</w:t>
      </w:r>
    </w:p>
    <w:p w14:paraId="3E30E0BC" w14:textId="2DDBBC95" w:rsidR="000103A4" w:rsidRDefault="001B7636" w:rsidP="000103A4">
      <w:r>
        <w:rPr>
          <w:noProof/>
        </w:rPr>
        <w:drawing>
          <wp:inline distT="0" distB="0" distL="0" distR="0" wp14:anchorId="50CF31F5" wp14:editId="40EC334D">
            <wp:extent cx="6858000" cy="1445895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6E6D" w14:textId="77777777" w:rsidR="00F534CF" w:rsidRDefault="00F534CF" w:rsidP="000103A4"/>
    <w:p w14:paraId="1FE240AB" w14:textId="3B0D9AA6" w:rsidR="00D05E7A" w:rsidRDefault="00D821D4" w:rsidP="00D05E7A">
      <w:pPr>
        <w:pStyle w:val="Heading1"/>
      </w:pPr>
      <w:r>
        <w:lastRenderedPageBreak/>
        <w:t>4)</w:t>
      </w:r>
      <w:r w:rsidR="00D05E7A">
        <w:t>Cyclic Redundancy Check</w:t>
      </w:r>
    </w:p>
    <w:p w14:paraId="1A8C3748" w14:textId="22FAA8B3" w:rsidR="00D96C14" w:rsidRPr="00D96C14" w:rsidRDefault="00D96C14" w:rsidP="00D96C14">
      <w:r>
        <w:rPr>
          <w:noProof/>
        </w:rPr>
        <w:drawing>
          <wp:inline distT="0" distB="0" distL="0" distR="0" wp14:anchorId="0526AF7A" wp14:editId="610F06CD">
            <wp:extent cx="6858000" cy="15513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DC60" w14:textId="40E5EAE1" w:rsidR="00AD173B" w:rsidRDefault="00AD173B" w:rsidP="00AD173B">
      <w:pPr>
        <w:pStyle w:val="Heading1"/>
      </w:pPr>
      <w:r>
        <w:t>Analysis</w:t>
      </w:r>
    </w:p>
    <w:p w14:paraId="4F70869D" w14:textId="2409297B" w:rsidR="001139F7" w:rsidRPr="001139F7" w:rsidRDefault="001139F7" w:rsidP="001139F7">
      <w:r>
        <w:rPr>
          <w:noProof/>
        </w:rPr>
        <w:drawing>
          <wp:inline distT="0" distB="0" distL="0" distR="0" wp14:anchorId="0E8915B3" wp14:editId="170F892A">
            <wp:extent cx="6858000" cy="30175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C398" w14:textId="5A032F3B" w:rsidR="00495EB1" w:rsidRDefault="00495EB1" w:rsidP="00495EB1">
      <w:r>
        <w:rPr>
          <w:noProof/>
        </w:rPr>
        <w:lastRenderedPageBreak/>
        <w:drawing>
          <wp:inline distT="0" distB="0" distL="0" distR="0" wp14:anchorId="068AB539" wp14:editId="2AAC25BD">
            <wp:extent cx="6868565" cy="7042825"/>
            <wp:effectExtent l="0" t="0" r="889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754" cy="70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C792" w14:textId="77777777" w:rsidR="00495EB1" w:rsidRPr="00495EB1" w:rsidRDefault="00495EB1" w:rsidP="00495EB1"/>
    <w:p w14:paraId="7EB57020" w14:textId="77777777" w:rsidR="00F534CF" w:rsidRPr="00F534CF" w:rsidRDefault="00F534CF" w:rsidP="00F534CF"/>
    <w:p w14:paraId="1022FCE3" w14:textId="02E4DE97" w:rsidR="00F534CF" w:rsidRDefault="00F534CF" w:rsidP="00F534CF">
      <w:r>
        <w:rPr>
          <w:noProof/>
        </w:rPr>
        <w:lastRenderedPageBreak/>
        <w:drawing>
          <wp:inline distT="0" distB="0" distL="0" distR="0" wp14:anchorId="72E009F7" wp14:editId="15EA6489">
            <wp:extent cx="6705600" cy="8095151"/>
            <wp:effectExtent l="0" t="0" r="0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631" cy="81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B109" w14:textId="77777777" w:rsidR="00495EB1" w:rsidRDefault="00495EB1" w:rsidP="00495EB1">
      <w:pPr>
        <w:pStyle w:val="Heading1"/>
      </w:pPr>
      <w:r>
        <w:lastRenderedPageBreak/>
        <w:t>Flow-chart</w:t>
      </w:r>
    </w:p>
    <w:p w14:paraId="66BF7FCF" w14:textId="54B46E72" w:rsidR="00495EB1" w:rsidRDefault="00495EB1" w:rsidP="00495EB1">
      <w:r>
        <w:rPr>
          <w:noProof/>
        </w:rPr>
        <w:drawing>
          <wp:inline distT="0" distB="0" distL="0" distR="0" wp14:anchorId="4B8F274C" wp14:editId="4DE35B56">
            <wp:extent cx="6858000" cy="422529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EEE6" w14:textId="0BEE653C" w:rsidR="00D242CC" w:rsidRDefault="00D242CC" w:rsidP="00D242CC">
      <w:pPr>
        <w:pStyle w:val="Heading1"/>
      </w:pPr>
      <w:r>
        <w:t>Code-structure</w:t>
      </w:r>
    </w:p>
    <w:p w14:paraId="16F4805A" w14:textId="59AF922A" w:rsidR="007F4564" w:rsidRDefault="007F4564" w:rsidP="00495EB1">
      <w:r>
        <w:rPr>
          <w:noProof/>
        </w:rPr>
        <w:drawing>
          <wp:inline distT="0" distB="0" distL="0" distR="0" wp14:anchorId="0D447C31" wp14:editId="3534E6A0">
            <wp:extent cx="6621293" cy="2399030"/>
            <wp:effectExtent l="0" t="0" r="8255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73435" cy="24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4DD3" w14:textId="2A98F4D3" w:rsidR="002A0303" w:rsidRDefault="002A0303" w:rsidP="002A0303">
      <w:pPr>
        <w:pStyle w:val="Heading1"/>
      </w:pPr>
      <w:r>
        <w:lastRenderedPageBreak/>
        <w:t>Code</w:t>
      </w:r>
    </w:p>
    <w:p w14:paraId="62E91CAB" w14:textId="16724887" w:rsidR="00685B4E" w:rsidRDefault="00524227" w:rsidP="002955AB">
      <w:r>
        <w:rPr>
          <w:noProof/>
        </w:rPr>
        <w:drawing>
          <wp:inline distT="0" distB="0" distL="0" distR="0" wp14:anchorId="5C134849" wp14:editId="478FBE51">
            <wp:extent cx="6284068" cy="286507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55120" cy="289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690">
        <w:rPr>
          <w:noProof/>
        </w:rPr>
        <w:drawing>
          <wp:inline distT="0" distB="0" distL="0" distR="0" wp14:anchorId="5BE8C97D" wp14:editId="1A2E2477">
            <wp:extent cx="7185497" cy="3329946"/>
            <wp:effectExtent l="0" t="0" r="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38876" cy="33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1E76" w14:textId="117E7048" w:rsidR="00E535A7" w:rsidRDefault="00E535A7" w:rsidP="002955AB"/>
    <w:p w14:paraId="3AA644B6" w14:textId="17A6C9B2" w:rsidR="00E535A7" w:rsidRDefault="00E535A7" w:rsidP="002955AB"/>
    <w:p w14:paraId="74946164" w14:textId="7B692E37" w:rsidR="00E535A7" w:rsidRDefault="00E535A7" w:rsidP="002955AB"/>
    <w:p w14:paraId="0D1EDB9C" w14:textId="73DBAB3D" w:rsidR="00E535A7" w:rsidRDefault="00E535A7" w:rsidP="002955AB"/>
    <w:p w14:paraId="4D452C82" w14:textId="71C9600C" w:rsidR="00E535A7" w:rsidRDefault="00E535A7" w:rsidP="002955AB"/>
    <w:p w14:paraId="7EE28C76" w14:textId="7312CEE8" w:rsidR="00932203" w:rsidRDefault="00E535A7" w:rsidP="002955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1802A2" wp14:editId="372FF261">
            <wp:extent cx="6858000" cy="368173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03">
        <w:rPr>
          <w:noProof/>
        </w:rPr>
        <w:drawing>
          <wp:inline distT="0" distB="0" distL="0" distR="0" wp14:anchorId="0937D127" wp14:editId="688BAF1D">
            <wp:extent cx="6858000" cy="318389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822D" w14:textId="347A031C" w:rsidR="00E544E4" w:rsidRDefault="00E544E4" w:rsidP="00E544E4">
      <w:pPr>
        <w:pStyle w:val="Heading1"/>
      </w:pPr>
      <w:r>
        <w:lastRenderedPageBreak/>
        <w:t>Test-case</w:t>
      </w:r>
      <w:r w:rsidR="008B2CE0">
        <w:t>-1</w:t>
      </w:r>
    </w:p>
    <w:p w14:paraId="724B1FBE" w14:textId="28B552C9" w:rsidR="006B29B9" w:rsidRDefault="00C45C82" w:rsidP="006B29B9">
      <w:r>
        <w:rPr>
          <w:noProof/>
        </w:rPr>
        <w:drawing>
          <wp:inline distT="0" distB="0" distL="0" distR="0" wp14:anchorId="0C671CF9" wp14:editId="5FE58BB3">
            <wp:extent cx="6178717" cy="1952017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7671" cy="19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DF02" w14:textId="7AE8303E" w:rsidR="00222B04" w:rsidRDefault="00222B04" w:rsidP="00222B04">
      <w:pPr>
        <w:pStyle w:val="Heading1"/>
      </w:pPr>
      <w:r>
        <w:t>Test-case-2</w:t>
      </w:r>
    </w:p>
    <w:p w14:paraId="388FC717" w14:textId="4A42DBA5" w:rsidR="00222B04" w:rsidRPr="00222B04" w:rsidRDefault="00222B04" w:rsidP="00222B04">
      <w:r>
        <w:rPr>
          <w:noProof/>
        </w:rPr>
        <w:drawing>
          <wp:inline distT="0" distB="0" distL="0" distR="0" wp14:anchorId="01F12602" wp14:editId="61FEEE3E">
            <wp:extent cx="5447489" cy="2150749"/>
            <wp:effectExtent l="0" t="0" r="127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2703" cy="21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3C3D" w14:textId="601C47B1" w:rsidR="00C7746A" w:rsidRDefault="00C7746A" w:rsidP="004A4305">
      <w:pPr>
        <w:pStyle w:val="Heading1"/>
      </w:pPr>
      <w:r>
        <w:t>Result</w:t>
      </w:r>
    </w:p>
    <w:p w14:paraId="4902FD66" w14:textId="77777777" w:rsidR="00493584" w:rsidRDefault="00C7746A" w:rsidP="002955AB">
      <w:pPr>
        <w:rPr>
          <w:b/>
          <w:bCs/>
        </w:rPr>
      </w:pPr>
      <w:r>
        <w:rPr>
          <w:noProof/>
        </w:rPr>
        <w:drawing>
          <wp:inline distT="0" distB="0" distL="0" distR="0" wp14:anchorId="22B1050A" wp14:editId="65444982">
            <wp:extent cx="6858000" cy="1882775"/>
            <wp:effectExtent l="0" t="0" r="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00B">
        <w:rPr>
          <w:b/>
          <w:bCs/>
        </w:rPr>
        <w:br/>
      </w:r>
    </w:p>
    <w:p w14:paraId="4D22E22F" w14:textId="6CE19CB9" w:rsidR="00B74893" w:rsidRDefault="0014700B" w:rsidP="002955AB">
      <w:pPr>
        <w:rPr>
          <w:b/>
          <w:bCs/>
        </w:rPr>
      </w:pPr>
      <w:r>
        <w:rPr>
          <w:b/>
          <w:bCs/>
        </w:rPr>
        <w:lastRenderedPageBreak/>
        <w:t xml:space="preserve">Sir, the above program code are </w:t>
      </w:r>
      <w:r w:rsidR="00EB18AB">
        <w:rPr>
          <w:b/>
          <w:bCs/>
        </w:rPr>
        <w:t xml:space="preserve">also available </w:t>
      </w:r>
      <w:r>
        <w:rPr>
          <w:b/>
          <w:bCs/>
        </w:rPr>
        <w:t xml:space="preserve">in my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>,</w:t>
      </w:r>
      <w:r w:rsidR="00493584">
        <w:rPr>
          <w:b/>
          <w:bCs/>
        </w:rPr>
        <w:t xml:space="preserve"> </w:t>
      </w:r>
      <w:hyperlink r:id="rId58" w:history="1">
        <w:r w:rsidR="00493584" w:rsidRPr="008F72DE">
          <w:rPr>
            <w:rStyle w:val="Hyperlink"/>
            <w:b/>
            <w:bCs/>
          </w:rPr>
          <w:t>https://github.com/PrashanthSingaravelan/WinterSemester-2021/tree/main/CSI2007%20Data%20Communication%20and%20Network/Lab%20Assignment/Assignment-2</w:t>
        </w:r>
      </w:hyperlink>
    </w:p>
    <w:p w14:paraId="508C4DC1" w14:textId="77777777" w:rsidR="00493584" w:rsidRPr="005854DB" w:rsidRDefault="00493584" w:rsidP="002955AB"/>
    <w:sectPr w:rsidR="00493584" w:rsidRPr="005854DB" w:rsidSect="00643CD1">
      <w:headerReference w:type="default" r:id="rId59"/>
      <w:footerReference w:type="default" r:id="rId60"/>
      <w:headerReference w:type="first" r:id="rId61"/>
      <w:footerReference w:type="first" r:id="rId62"/>
      <w:pgSz w:w="12240" w:h="15840" w:code="1"/>
      <w:pgMar w:top="720" w:right="720" w:bottom="720" w:left="72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A9BA02" w14:textId="77777777" w:rsidR="00675DAD" w:rsidRDefault="00675DAD" w:rsidP="005A20E2">
      <w:pPr>
        <w:spacing w:after="0"/>
      </w:pPr>
      <w:r>
        <w:separator/>
      </w:r>
    </w:p>
    <w:p w14:paraId="5551B442" w14:textId="77777777" w:rsidR="00675DAD" w:rsidRDefault="00675DAD"/>
    <w:p w14:paraId="3A7D1BBF" w14:textId="77777777" w:rsidR="00675DAD" w:rsidRDefault="00675DAD" w:rsidP="009B4773"/>
    <w:p w14:paraId="6C9E4B12" w14:textId="77777777" w:rsidR="00675DAD" w:rsidRDefault="00675DAD" w:rsidP="00513832"/>
  </w:endnote>
  <w:endnote w:type="continuationSeparator" w:id="0">
    <w:p w14:paraId="5D27CC42" w14:textId="77777777" w:rsidR="00675DAD" w:rsidRDefault="00675DAD" w:rsidP="005A20E2">
      <w:pPr>
        <w:spacing w:after="0"/>
      </w:pPr>
      <w:r>
        <w:continuationSeparator/>
      </w:r>
    </w:p>
    <w:p w14:paraId="5AD3DC70" w14:textId="77777777" w:rsidR="00675DAD" w:rsidRDefault="00675DAD"/>
    <w:p w14:paraId="0CBC9413" w14:textId="77777777" w:rsidR="00675DAD" w:rsidRDefault="00675DAD" w:rsidP="009B4773"/>
    <w:p w14:paraId="39895925" w14:textId="77777777" w:rsidR="00675DAD" w:rsidRDefault="00675DAD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altName w:val="Gill Sans MT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55B21" w14:textId="77777777" w:rsidR="00B57756" w:rsidRPr="003639D2" w:rsidRDefault="00B57756" w:rsidP="003639D2">
    <w:pPr>
      <w:pStyle w:val="Footer"/>
    </w:pPr>
    <w:r w:rsidRPr="003639D2">
      <w:tab/>
    </w:r>
    <w:r w:rsidRPr="003639D2">
      <w:fldChar w:fldCharType="begin"/>
    </w:r>
    <w:r w:rsidRPr="003639D2">
      <w:instrText xml:space="preserve"> PAGE   \* MERGEFORMAT </w:instrText>
    </w:r>
    <w:r w:rsidRPr="003639D2">
      <w:fldChar w:fldCharType="separate"/>
    </w:r>
    <w:r w:rsidRPr="003639D2">
      <w:t>1</w:t>
    </w:r>
    <w:r w:rsidRPr="003639D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C43CC4" w14:textId="77777777" w:rsidR="005854DB" w:rsidRPr="00F8411A" w:rsidRDefault="005854DB" w:rsidP="005854DB">
    <w:pPr>
      <w:pStyle w:val="Footer"/>
    </w:pPr>
    <w:r w:rsidRPr="00F8411A">
      <w:tab/>
    </w:r>
    <w:r w:rsidRPr="00F8411A">
      <w:fldChar w:fldCharType="begin"/>
    </w:r>
    <w:r w:rsidRPr="00F8411A">
      <w:instrText xml:space="preserve"> PAGE   \* MERGEFORMAT </w:instrText>
    </w:r>
    <w:r w:rsidRPr="00F8411A">
      <w:fldChar w:fldCharType="separate"/>
    </w:r>
    <w:r>
      <w:t>2</w:t>
    </w:r>
    <w:r w:rsidRPr="00F8411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3C774E" w14:textId="77777777" w:rsidR="00675DAD" w:rsidRDefault="00675DAD" w:rsidP="005A20E2">
      <w:pPr>
        <w:spacing w:after="0"/>
      </w:pPr>
      <w:r>
        <w:separator/>
      </w:r>
    </w:p>
    <w:p w14:paraId="12B99BE4" w14:textId="77777777" w:rsidR="00675DAD" w:rsidRDefault="00675DAD"/>
    <w:p w14:paraId="759E4846" w14:textId="77777777" w:rsidR="00675DAD" w:rsidRDefault="00675DAD" w:rsidP="009B4773"/>
    <w:p w14:paraId="5447AC73" w14:textId="77777777" w:rsidR="00675DAD" w:rsidRDefault="00675DAD" w:rsidP="00513832"/>
  </w:footnote>
  <w:footnote w:type="continuationSeparator" w:id="0">
    <w:p w14:paraId="584996DC" w14:textId="77777777" w:rsidR="00675DAD" w:rsidRDefault="00675DAD" w:rsidP="005A20E2">
      <w:pPr>
        <w:spacing w:after="0"/>
      </w:pPr>
      <w:r>
        <w:continuationSeparator/>
      </w:r>
    </w:p>
    <w:p w14:paraId="1A2D5E00" w14:textId="77777777" w:rsidR="00675DAD" w:rsidRDefault="00675DAD"/>
    <w:p w14:paraId="597BE4F0" w14:textId="77777777" w:rsidR="00675DAD" w:rsidRDefault="00675DAD" w:rsidP="009B4773"/>
    <w:p w14:paraId="010ABB36" w14:textId="77777777" w:rsidR="00675DAD" w:rsidRDefault="00675DAD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E4D202" w14:textId="50E22D59" w:rsidR="003639D2" w:rsidRPr="003639D2" w:rsidRDefault="00675DAD" w:rsidP="003639D2">
    <w:pPr>
      <w:pStyle w:val="Header1"/>
    </w:pPr>
    <w:sdt>
      <w:sdtPr>
        <w:alias w:val="Title"/>
        <w:tag w:val=""/>
        <w:id w:val="-611985797"/>
        <w:placeholder>
          <w:docPart w:val="6A3473A2E8EE4E4FB1D9B66CC8BA4A5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7E7423">
          <w:t>Data Communication and Networks</w:t>
        </w:r>
      </w:sdtContent>
    </w:sdt>
  </w:p>
  <w:p w14:paraId="535973B6" w14:textId="6692B3ED" w:rsidR="005854DB" w:rsidRPr="005854DB" w:rsidRDefault="00675DAD" w:rsidP="003D6AFD">
    <w:pPr>
      <w:pStyle w:val="Header"/>
    </w:pPr>
    <w:sdt>
      <w:sdtPr>
        <w:alias w:val="Subtitle"/>
        <w:tag w:val=""/>
        <w:id w:val="-2023313307"/>
        <w:placeholder>
          <w:docPart w:val="F785D8E7C592466187056E74FB4F9B10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r w:rsidR="007E7423">
          <w:t>Error Detection and Correction</w:t>
        </w:r>
      </w:sdtContent>
    </w:sdt>
    <w:r w:rsidR="003D6AFD" w:rsidRPr="003D6AFD">
      <w:t xml:space="preserve"> </w:t>
    </w:r>
    <w:r w:rsidR="005854DB">
      <w:rPr>
        <w:noProof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704BC6CF" wp14:editId="2616F67A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107082">
                          <a:alpha val="14902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E64CEC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04BC6C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" fillcolor="#107082" stroked="f">
              <v:fill opacity="9766f"/>
              <v:textbox inset="20mm,8mm">
                <w:txbxContent>
                  <w:p w14:paraId="7BE64CEC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A6E193" w14:textId="77777777" w:rsidR="005854DB" w:rsidRDefault="005C7E0C" w:rsidP="00A67285">
    <w:pPr>
      <w:pStyle w:val="Header"/>
      <w:spacing w:after="0"/>
    </w:pPr>
    <w:r>
      <w:rPr>
        <w:noProof/>
      </w:rPr>
      <w:drawing>
        <wp:anchor distT="0" distB="0" distL="114300" distR="114300" simplePos="0" relativeHeight="251698176" behindDoc="1" locked="0" layoutInCell="1" allowOverlap="1" wp14:anchorId="59FA62C9" wp14:editId="75ACA942">
          <wp:simplePos x="0" y="0"/>
          <wp:positionH relativeFrom="page">
            <wp:align>center</wp:align>
          </wp:positionH>
          <wp:positionV relativeFrom="page">
            <wp:align>top</wp:align>
          </wp:positionV>
          <wp:extent cx="7836408" cy="2286000"/>
          <wp:effectExtent l="0" t="0" r="0" b="0"/>
          <wp:wrapNone/>
          <wp:docPr id="193" name="Picture 193" descr="Group of people discuss someth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92" t="47708" r="26358" b="28055"/>
                  <a:stretch/>
                </pic:blipFill>
                <pic:spPr bwMode="auto">
                  <a:xfrm>
                    <a:off x="0" y="0"/>
                    <a:ext cx="7836408" cy="2286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F26CCBE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082020"/>
    <w:multiLevelType w:val="hybridMultilevel"/>
    <w:tmpl w:val="0CB268C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1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C56AD"/>
    <w:multiLevelType w:val="hybridMultilevel"/>
    <w:tmpl w:val="0A00DFF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37"/>
  </w:num>
  <w:num w:numId="3">
    <w:abstractNumId w:val="18"/>
  </w:num>
  <w:num w:numId="4">
    <w:abstractNumId w:val="26"/>
  </w:num>
  <w:num w:numId="5">
    <w:abstractNumId w:val="15"/>
  </w:num>
  <w:num w:numId="6">
    <w:abstractNumId w:val="9"/>
  </w:num>
  <w:num w:numId="7">
    <w:abstractNumId w:val="36"/>
  </w:num>
  <w:num w:numId="8">
    <w:abstractNumId w:val="14"/>
  </w:num>
  <w:num w:numId="9">
    <w:abstractNumId w:val="38"/>
  </w:num>
  <w:num w:numId="10">
    <w:abstractNumId w:val="33"/>
  </w:num>
  <w:num w:numId="11">
    <w:abstractNumId w:val="4"/>
  </w:num>
  <w:num w:numId="12">
    <w:abstractNumId w:val="12"/>
  </w:num>
  <w:num w:numId="13">
    <w:abstractNumId w:val="17"/>
  </w:num>
  <w:num w:numId="14">
    <w:abstractNumId w:val="25"/>
  </w:num>
  <w:num w:numId="15">
    <w:abstractNumId w:val="21"/>
  </w:num>
  <w:num w:numId="16">
    <w:abstractNumId w:val="8"/>
  </w:num>
  <w:num w:numId="17">
    <w:abstractNumId w:val="28"/>
  </w:num>
  <w:num w:numId="18">
    <w:abstractNumId w:val="39"/>
  </w:num>
  <w:num w:numId="19">
    <w:abstractNumId w:val="11"/>
  </w:num>
  <w:num w:numId="20">
    <w:abstractNumId w:val="31"/>
  </w:num>
  <w:num w:numId="21">
    <w:abstractNumId w:val="13"/>
  </w:num>
  <w:num w:numId="22">
    <w:abstractNumId w:val="22"/>
  </w:num>
  <w:num w:numId="23">
    <w:abstractNumId w:val="24"/>
  </w:num>
  <w:num w:numId="24">
    <w:abstractNumId w:val="20"/>
  </w:num>
  <w:num w:numId="25">
    <w:abstractNumId w:val="23"/>
  </w:num>
  <w:num w:numId="26">
    <w:abstractNumId w:val="10"/>
  </w:num>
  <w:num w:numId="27">
    <w:abstractNumId w:val="34"/>
  </w:num>
  <w:num w:numId="28">
    <w:abstractNumId w:val="16"/>
  </w:num>
  <w:num w:numId="29">
    <w:abstractNumId w:val="7"/>
  </w:num>
  <w:num w:numId="30">
    <w:abstractNumId w:val="19"/>
  </w:num>
  <w:num w:numId="31">
    <w:abstractNumId w:val="5"/>
  </w:num>
  <w:num w:numId="32">
    <w:abstractNumId w:val="30"/>
  </w:num>
  <w:num w:numId="33">
    <w:abstractNumId w:val="32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5"/>
  </w:num>
  <w:num w:numId="3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6"/>
  </w:num>
  <w:num w:numId="47">
    <w:abstractNumId w:val="2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423"/>
    <w:rsid w:val="0000092E"/>
    <w:rsid w:val="0000212B"/>
    <w:rsid w:val="000103A4"/>
    <w:rsid w:val="00012A83"/>
    <w:rsid w:val="00017C3C"/>
    <w:rsid w:val="00021F2E"/>
    <w:rsid w:val="000248D4"/>
    <w:rsid w:val="00026EAE"/>
    <w:rsid w:val="0002731A"/>
    <w:rsid w:val="0003123C"/>
    <w:rsid w:val="00032A10"/>
    <w:rsid w:val="00043FFE"/>
    <w:rsid w:val="00044074"/>
    <w:rsid w:val="0004430C"/>
    <w:rsid w:val="00064C1A"/>
    <w:rsid w:val="00066DE2"/>
    <w:rsid w:val="00073DF8"/>
    <w:rsid w:val="00076C9F"/>
    <w:rsid w:val="00077931"/>
    <w:rsid w:val="00084D91"/>
    <w:rsid w:val="00084E91"/>
    <w:rsid w:val="000900B6"/>
    <w:rsid w:val="00091BEB"/>
    <w:rsid w:val="000A649E"/>
    <w:rsid w:val="000A7626"/>
    <w:rsid w:val="000B2D28"/>
    <w:rsid w:val="000B5DA2"/>
    <w:rsid w:val="000C1C28"/>
    <w:rsid w:val="000C2E2D"/>
    <w:rsid w:val="000C5872"/>
    <w:rsid w:val="000D59F5"/>
    <w:rsid w:val="000D7B97"/>
    <w:rsid w:val="000E0979"/>
    <w:rsid w:val="000E1544"/>
    <w:rsid w:val="000F47C0"/>
    <w:rsid w:val="001139F7"/>
    <w:rsid w:val="001155CE"/>
    <w:rsid w:val="001225D9"/>
    <w:rsid w:val="0012403E"/>
    <w:rsid w:val="00124370"/>
    <w:rsid w:val="0014700B"/>
    <w:rsid w:val="00153F94"/>
    <w:rsid w:val="00160392"/>
    <w:rsid w:val="00164319"/>
    <w:rsid w:val="00166E87"/>
    <w:rsid w:val="001A5429"/>
    <w:rsid w:val="001B1FCF"/>
    <w:rsid w:val="001B7636"/>
    <w:rsid w:val="001D0F83"/>
    <w:rsid w:val="001D1C22"/>
    <w:rsid w:val="001E11F1"/>
    <w:rsid w:val="001E1E58"/>
    <w:rsid w:val="001E5E9C"/>
    <w:rsid w:val="00206719"/>
    <w:rsid w:val="00207A17"/>
    <w:rsid w:val="00222B04"/>
    <w:rsid w:val="0023164B"/>
    <w:rsid w:val="00232510"/>
    <w:rsid w:val="002359F4"/>
    <w:rsid w:val="00240312"/>
    <w:rsid w:val="00247B17"/>
    <w:rsid w:val="00252E4A"/>
    <w:rsid w:val="002642A8"/>
    <w:rsid w:val="00283E68"/>
    <w:rsid w:val="002857D6"/>
    <w:rsid w:val="002955AB"/>
    <w:rsid w:val="0029758D"/>
    <w:rsid w:val="002A0303"/>
    <w:rsid w:val="002A137B"/>
    <w:rsid w:val="002A5833"/>
    <w:rsid w:val="002A6BB2"/>
    <w:rsid w:val="002B6A37"/>
    <w:rsid w:val="002C674A"/>
    <w:rsid w:val="002D54C3"/>
    <w:rsid w:val="002E6708"/>
    <w:rsid w:val="003012F6"/>
    <w:rsid w:val="0031130D"/>
    <w:rsid w:val="00314A6F"/>
    <w:rsid w:val="0032143D"/>
    <w:rsid w:val="00334394"/>
    <w:rsid w:val="00344E22"/>
    <w:rsid w:val="00347AF5"/>
    <w:rsid w:val="0035053B"/>
    <w:rsid w:val="00360F98"/>
    <w:rsid w:val="00362478"/>
    <w:rsid w:val="003639D2"/>
    <w:rsid w:val="00367CF9"/>
    <w:rsid w:val="00370CF8"/>
    <w:rsid w:val="00374421"/>
    <w:rsid w:val="00380038"/>
    <w:rsid w:val="003920C5"/>
    <w:rsid w:val="00392FEF"/>
    <w:rsid w:val="00396BA9"/>
    <w:rsid w:val="003A108F"/>
    <w:rsid w:val="003A1203"/>
    <w:rsid w:val="003B5758"/>
    <w:rsid w:val="003B69B5"/>
    <w:rsid w:val="003C01B2"/>
    <w:rsid w:val="003C29ED"/>
    <w:rsid w:val="003D3B32"/>
    <w:rsid w:val="003D59A7"/>
    <w:rsid w:val="003D6AFD"/>
    <w:rsid w:val="003E78A7"/>
    <w:rsid w:val="003F0714"/>
    <w:rsid w:val="003F13B0"/>
    <w:rsid w:val="003F5F4A"/>
    <w:rsid w:val="0040171B"/>
    <w:rsid w:val="00403423"/>
    <w:rsid w:val="004262DD"/>
    <w:rsid w:val="0042646F"/>
    <w:rsid w:val="00435096"/>
    <w:rsid w:val="00435EAC"/>
    <w:rsid w:val="00440CF5"/>
    <w:rsid w:val="004411FB"/>
    <w:rsid w:val="00443212"/>
    <w:rsid w:val="00471252"/>
    <w:rsid w:val="004908B7"/>
    <w:rsid w:val="00493584"/>
    <w:rsid w:val="00493EC0"/>
    <w:rsid w:val="00495909"/>
    <w:rsid w:val="00495EB1"/>
    <w:rsid w:val="004A06F5"/>
    <w:rsid w:val="004A4305"/>
    <w:rsid w:val="004B521C"/>
    <w:rsid w:val="004B5251"/>
    <w:rsid w:val="004C0453"/>
    <w:rsid w:val="004C432D"/>
    <w:rsid w:val="004C6D66"/>
    <w:rsid w:val="004C6F03"/>
    <w:rsid w:val="004C7B3E"/>
    <w:rsid w:val="004F7058"/>
    <w:rsid w:val="00505CB5"/>
    <w:rsid w:val="00513832"/>
    <w:rsid w:val="00515713"/>
    <w:rsid w:val="00520BD1"/>
    <w:rsid w:val="00524227"/>
    <w:rsid w:val="00524D73"/>
    <w:rsid w:val="00526C37"/>
    <w:rsid w:val="00533047"/>
    <w:rsid w:val="00543ECC"/>
    <w:rsid w:val="00567626"/>
    <w:rsid w:val="005747D9"/>
    <w:rsid w:val="00577B45"/>
    <w:rsid w:val="005854DB"/>
    <w:rsid w:val="005919AF"/>
    <w:rsid w:val="005A20E2"/>
    <w:rsid w:val="005A548E"/>
    <w:rsid w:val="005B6A1A"/>
    <w:rsid w:val="005C7E0C"/>
    <w:rsid w:val="005D2146"/>
    <w:rsid w:val="005F6388"/>
    <w:rsid w:val="00602AE8"/>
    <w:rsid w:val="00604464"/>
    <w:rsid w:val="00631209"/>
    <w:rsid w:val="006329E1"/>
    <w:rsid w:val="00633E73"/>
    <w:rsid w:val="00643CD1"/>
    <w:rsid w:val="006449A0"/>
    <w:rsid w:val="00650F3E"/>
    <w:rsid w:val="00655308"/>
    <w:rsid w:val="00664450"/>
    <w:rsid w:val="00675DAD"/>
    <w:rsid w:val="00685B4E"/>
    <w:rsid w:val="006936EB"/>
    <w:rsid w:val="006B048A"/>
    <w:rsid w:val="006B2383"/>
    <w:rsid w:val="006B29B9"/>
    <w:rsid w:val="006C4D5C"/>
    <w:rsid w:val="006D0144"/>
    <w:rsid w:val="006D50FE"/>
    <w:rsid w:val="006E3FC8"/>
    <w:rsid w:val="006E48DE"/>
    <w:rsid w:val="006F38DB"/>
    <w:rsid w:val="006F7F87"/>
    <w:rsid w:val="007157EF"/>
    <w:rsid w:val="0073670F"/>
    <w:rsid w:val="00740FCE"/>
    <w:rsid w:val="00741801"/>
    <w:rsid w:val="00750405"/>
    <w:rsid w:val="00753E67"/>
    <w:rsid w:val="0078010D"/>
    <w:rsid w:val="00784AB5"/>
    <w:rsid w:val="00787911"/>
    <w:rsid w:val="007A033A"/>
    <w:rsid w:val="007A2BAE"/>
    <w:rsid w:val="007B0D64"/>
    <w:rsid w:val="007B17C4"/>
    <w:rsid w:val="007B1F5A"/>
    <w:rsid w:val="007B3AB6"/>
    <w:rsid w:val="007B4D5D"/>
    <w:rsid w:val="007B5AFF"/>
    <w:rsid w:val="007C136F"/>
    <w:rsid w:val="007C5AF4"/>
    <w:rsid w:val="007D1157"/>
    <w:rsid w:val="007D40E3"/>
    <w:rsid w:val="007D5767"/>
    <w:rsid w:val="007E0968"/>
    <w:rsid w:val="007E7423"/>
    <w:rsid w:val="007F2D86"/>
    <w:rsid w:val="007F4564"/>
    <w:rsid w:val="007F6140"/>
    <w:rsid w:val="007F793B"/>
    <w:rsid w:val="00813507"/>
    <w:rsid w:val="00813EC8"/>
    <w:rsid w:val="00815999"/>
    <w:rsid w:val="00816188"/>
    <w:rsid w:val="00817F8C"/>
    <w:rsid w:val="0082491D"/>
    <w:rsid w:val="0083428B"/>
    <w:rsid w:val="00845942"/>
    <w:rsid w:val="00853897"/>
    <w:rsid w:val="00854D72"/>
    <w:rsid w:val="00876F99"/>
    <w:rsid w:val="008820B3"/>
    <w:rsid w:val="00886169"/>
    <w:rsid w:val="0089410F"/>
    <w:rsid w:val="008947CA"/>
    <w:rsid w:val="008965F6"/>
    <w:rsid w:val="008A2B5E"/>
    <w:rsid w:val="008B2690"/>
    <w:rsid w:val="008B2CE0"/>
    <w:rsid w:val="008D3386"/>
    <w:rsid w:val="008D77D5"/>
    <w:rsid w:val="008F704C"/>
    <w:rsid w:val="008F7CB0"/>
    <w:rsid w:val="0090199A"/>
    <w:rsid w:val="0090206C"/>
    <w:rsid w:val="00902998"/>
    <w:rsid w:val="00912C1B"/>
    <w:rsid w:val="0091445C"/>
    <w:rsid w:val="0092125E"/>
    <w:rsid w:val="00923698"/>
    <w:rsid w:val="00924319"/>
    <w:rsid w:val="00927996"/>
    <w:rsid w:val="00932203"/>
    <w:rsid w:val="009355C2"/>
    <w:rsid w:val="00951E22"/>
    <w:rsid w:val="00952A7A"/>
    <w:rsid w:val="0095751D"/>
    <w:rsid w:val="00961164"/>
    <w:rsid w:val="009638FB"/>
    <w:rsid w:val="00970F6F"/>
    <w:rsid w:val="00971D40"/>
    <w:rsid w:val="00974BF8"/>
    <w:rsid w:val="0098389C"/>
    <w:rsid w:val="009842A3"/>
    <w:rsid w:val="00986FCD"/>
    <w:rsid w:val="00996ACD"/>
    <w:rsid w:val="009A3B33"/>
    <w:rsid w:val="009A45A0"/>
    <w:rsid w:val="009A4D2F"/>
    <w:rsid w:val="009A5F71"/>
    <w:rsid w:val="009B246B"/>
    <w:rsid w:val="009B35B5"/>
    <w:rsid w:val="009B3A56"/>
    <w:rsid w:val="009B4773"/>
    <w:rsid w:val="009B5D2C"/>
    <w:rsid w:val="009B776E"/>
    <w:rsid w:val="009D2556"/>
    <w:rsid w:val="009D6EA2"/>
    <w:rsid w:val="009E0E7F"/>
    <w:rsid w:val="009E35C6"/>
    <w:rsid w:val="009F44B9"/>
    <w:rsid w:val="00A150CC"/>
    <w:rsid w:val="00A235D5"/>
    <w:rsid w:val="00A371D8"/>
    <w:rsid w:val="00A60871"/>
    <w:rsid w:val="00A630FD"/>
    <w:rsid w:val="00A67285"/>
    <w:rsid w:val="00A74908"/>
    <w:rsid w:val="00A82398"/>
    <w:rsid w:val="00A91213"/>
    <w:rsid w:val="00A960DC"/>
    <w:rsid w:val="00AA29B1"/>
    <w:rsid w:val="00AA2CD2"/>
    <w:rsid w:val="00AA3369"/>
    <w:rsid w:val="00AA387F"/>
    <w:rsid w:val="00AA66D7"/>
    <w:rsid w:val="00AC0196"/>
    <w:rsid w:val="00AC3653"/>
    <w:rsid w:val="00AD173B"/>
    <w:rsid w:val="00AE0241"/>
    <w:rsid w:val="00AE5008"/>
    <w:rsid w:val="00B12D81"/>
    <w:rsid w:val="00B26302"/>
    <w:rsid w:val="00B37B3B"/>
    <w:rsid w:val="00B44C47"/>
    <w:rsid w:val="00B47C72"/>
    <w:rsid w:val="00B57756"/>
    <w:rsid w:val="00B57F4F"/>
    <w:rsid w:val="00B74893"/>
    <w:rsid w:val="00B7636D"/>
    <w:rsid w:val="00B76C2B"/>
    <w:rsid w:val="00B80CF1"/>
    <w:rsid w:val="00B838C9"/>
    <w:rsid w:val="00BA25D7"/>
    <w:rsid w:val="00BA2A38"/>
    <w:rsid w:val="00BA31C4"/>
    <w:rsid w:val="00BA513F"/>
    <w:rsid w:val="00BB02E6"/>
    <w:rsid w:val="00BD0C60"/>
    <w:rsid w:val="00BE19B5"/>
    <w:rsid w:val="00BE6FC2"/>
    <w:rsid w:val="00C048BD"/>
    <w:rsid w:val="00C0599C"/>
    <w:rsid w:val="00C06B0A"/>
    <w:rsid w:val="00C1188A"/>
    <w:rsid w:val="00C1503B"/>
    <w:rsid w:val="00C17BCF"/>
    <w:rsid w:val="00C217C4"/>
    <w:rsid w:val="00C3246A"/>
    <w:rsid w:val="00C40C41"/>
    <w:rsid w:val="00C45C82"/>
    <w:rsid w:val="00C462F0"/>
    <w:rsid w:val="00C5034D"/>
    <w:rsid w:val="00C65564"/>
    <w:rsid w:val="00C66116"/>
    <w:rsid w:val="00C7746A"/>
    <w:rsid w:val="00CA25A6"/>
    <w:rsid w:val="00CA61D8"/>
    <w:rsid w:val="00CB0EEC"/>
    <w:rsid w:val="00CB52DC"/>
    <w:rsid w:val="00CC5EAD"/>
    <w:rsid w:val="00CD1D98"/>
    <w:rsid w:val="00CF1267"/>
    <w:rsid w:val="00D00D7F"/>
    <w:rsid w:val="00D05E7A"/>
    <w:rsid w:val="00D13200"/>
    <w:rsid w:val="00D172AA"/>
    <w:rsid w:val="00D242CC"/>
    <w:rsid w:val="00D26769"/>
    <w:rsid w:val="00D27AF8"/>
    <w:rsid w:val="00D40953"/>
    <w:rsid w:val="00D41826"/>
    <w:rsid w:val="00D508ED"/>
    <w:rsid w:val="00D50BB2"/>
    <w:rsid w:val="00D57360"/>
    <w:rsid w:val="00D6543F"/>
    <w:rsid w:val="00D739D8"/>
    <w:rsid w:val="00D74E0C"/>
    <w:rsid w:val="00D8068C"/>
    <w:rsid w:val="00D821D4"/>
    <w:rsid w:val="00D94688"/>
    <w:rsid w:val="00D96C14"/>
    <w:rsid w:val="00DA0C25"/>
    <w:rsid w:val="00DA2D18"/>
    <w:rsid w:val="00DA3221"/>
    <w:rsid w:val="00DB5A2E"/>
    <w:rsid w:val="00DB7B56"/>
    <w:rsid w:val="00DC0528"/>
    <w:rsid w:val="00DC1104"/>
    <w:rsid w:val="00DC7466"/>
    <w:rsid w:val="00DC7709"/>
    <w:rsid w:val="00DC7E1C"/>
    <w:rsid w:val="00DD306B"/>
    <w:rsid w:val="00DE65A2"/>
    <w:rsid w:val="00DF2DCC"/>
    <w:rsid w:val="00E01D0E"/>
    <w:rsid w:val="00E13B74"/>
    <w:rsid w:val="00E16215"/>
    <w:rsid w:val="00E31650"/>
    <w:rsid w:val="00E35169"/>
    <w:rsid w:val="00E52E00"/>
    <w:rsid w:val="00E535A7"/>
    <w:rsid w:val="00E53724"/>
    <w:rsid w:val="00E544E4"/>
    <w:rsid w:val="00E552C8"/>
    <w:rsid w:val="00E60C82"/>
    <w:rsid w:val="00E75006"/>
    <w:rsid w:val="00E84350"/>
    <w:rsid w:val="00E85863"/>
    <w:rsid w:val="00E86021"/>
    <w:rsid w:val="00E91AE4"/>
    <w:rsid w:val="00EA431D"/>
    <w:rsid w:val="00EA6854"/>
    <w:rsid w:val="00EB02CF"/>
    <w:rsid w:val="00EB18AB"/>
    <w:rsid w:val="00EB2930"/>
    <w:rsid w:val="00EC4BCD"/>
    <w:rsid w:val="00ED61B0"/>
    <w:rsid w:val="00EE6C57"/>
    <w:rsid w:val="00F02C80"/>
    <w:rsid w:val="00F217D3"/>
    <w:rsid w:val="00F30912"/>
    <w:rsid w:val="00F33F5E"/>
    <w:rsid w:val="00F534CF"/>
    <w:rsid w:val="00F56528"/>
    <w:rsid w:val="00F60840"/>
    <w:rsid w:val="00F75B86"/>
    <w:rsid w:val="00F77933"/>
    <w:rsid w:val="00F8411A"/>
    <w:rsid w:val="00F85EB0"/>
    <w:rsid w:val="00FB1673"/>
    <w:rsid w:val="00FB315C"/>
    <w:rsid w:val="00FC1405"/>
    <w:rsid w:val="00FD40F3"/>
    <w:rsid w:val="00FE33E7"/>
    <w:rsid w:val="00FF0913"/>
    <w:rsid w:val="00FF28C8"/>
    <w:rsid w:val="00FF6142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8459C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1D8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qFormat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5C7E0C"/>
    <w:pPr>
      <w:pBdr>
        <w:top w:val="single" w:sz="8" w:space="1" w:color="64B2C1" w:themeColor="background2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5C7E0C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semiHidden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qFormat/>
    <w:rsid w:val="00685B4E"/>
    <w:pPr>
      <w:numPr>
        <w:numId w:val="32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qFormat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  <w:style w:type="paragraph" w:customStyle="1" w:styleId="Header1">
    <w:name w:val="Header 1"/>
    <w:basedOn w:val="Normal"/>
    <w:next w:val="Normal"/>
    <w:link w:val="Header1Char"/>
    <w:uiPriority w:val="99"/>
    <w:qFormat/>
    <w:rsid w:val="003639D2"/>
    <w:pPr>
      <w:spacing w:before="0" w:after="0" w:line="240" w:lineRule="auto"/>
    </w:pPr>
    <w:rPr>
      <w:rFonts w:asciiTheme="majorHAnsi" w:hAnsiTheme="majorHAnsi"/>
      <w:b/>
      <w:caps/>
      <w:color w:val="107082" w:themeColor="accent2"/>
      <w:sz w:val="28"/>
    </w:rPr>
  </w:style>
  <w:style w:type="character" w:customStyle="1" w:styleId="Header1Char">
    <w:name w:val="Header 1 Char"/>
    <w:basedOn w:val="DefaultParagraphFont"/>
    <w:link w:val="Header1"/>
    <w:uiPriority w:val="99"/>
    <w:rsid w:val="00A371D8"/>
    <w:rPr>
      <w:rFonts w:asciiTheme="majorHAnsi" w:hAnsiTheme="majorHAnsi"/>
      <w:b/>
      <w:caps/>
      <w:color w:val="107082" w:themeColor="accent2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4935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github.com/PrashanthSingaravelan/WinterSemester-2021/tree/main/CSI2007%20Data%20Communication%20and%20Network/Lab%20Assignment/Assignment-2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anth\AppData\Local\Packages\Microsoft.Office.Desktop_8wekyb3d8bbwe\LocalCache\Roaming\Microsoft\Templates\Small%20business%20startup%20checkli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606C3A7D1240DBA91734C228E403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2A1C5C-7F0E-4473-9AFE-048B187F977A}"/>
      </w:docPartPr>
      <w:docPartBody>
        <w:p w:rsidR="00391DA8" w:rsidRDefault="0093524F">
          <w:pPr>
            <w:pStyle w:val="DE606C3A7D1240DBA91734C228E40316"/>
          </w:pPr>
          <w:r w:rsidRPr="003639D2">
            <w:t>OFFICE-BASED AGENCY</w:t>
          </w:r>
        </w:p>
      </w:docPartBody>
    </w:docPart>
    <w:docPart>
      <w:docPartPr>
        <w:name w:val="3EA8211F3D3743D98D002557A91771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DBE725-46CD-48E4-8AD0-68FCD312244C}"/>
      </w:docPartPr>
      <w:docPartBody>
        <w:p w:rsidR="00391DA8" w:rsidRDefault="0093524F">
          <w:pPr>
            <w:pStyle w:val="3EA8211F3D3743D98D002557A917711F"/>
          </w:pPr>
          <w:r w:rsidRPr="003639D2">
            <w:t>Startup Checklist</w:t>
          </w:r>
        </w:p>
      </w:docPartBody>
    </w:docPart>
    <w:docPart>
      <w:docPartPr>
        <w:name w:val="6A3473A2E8EE4E4FB1D9B66CC8BA4A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7574BF-4A7A-4678-A3A0-CE84F145CBB4}"/>
      </w:docPartPr>
      <w:docPartBody>
        <w:p w:rsidR="00391DA8" w:rsidRDefault="0093524F">
          <w:pPr>
            <w:pStyle w:val="6A3473A2E8EE4E4FB1D9B66CC8BA4A59"/>
          </w:pPr>
          <w:r w:rsidRPr="00207A17">
            <w:t>Let the local or regional press know you are opening and when.</w:t>
          </w:r>
        </w:p>
      </w:docPartBody>
    </w:docPart>
    <w:docPart>
      <w:docPartPr>
        <w:name w:val="F785D8E7C592466187056E74FB4F9B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4189C1-17E4-496E-82CA-48CEBFB75C3B}"/>
      </w:docPartPr>
      <w:docPartBody>
        <w:p w:rsidR="00391DA8" w:rsidRDefault="002375F9" w:rsidP="002375F9">
          <w:pPr>
            <w:pStyle w:val="F785D8E7C592466187056E74FB4F9B10"/>
          </w:pPr>
          <w:r w:rsidRPr="00685B4E">
            <w:t>How do we do it?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altName w:val="Gill Sans MT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5F9"/>
    <w:rsid w:val="002375F9"/>
    <w:rsid w:val="00391DA8"/>
    <w:rsid w:val="00424891"/>
    <w:rsid w:val="00890A7B"/>
    <w:rsid w:val="0093524F"/>
    <w:rsid w:val="00D41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606C3A7D1240DBA91734C228E40316">
    <w:name w:val="DE606C3A7D1240DBA91734C228E40316"/>
  </w:style>
  <w:style w:type="paragraph" w:customStyle="1" w:styleId="3EA8211F3D3743D98D002557A917711F">
    <w:name w:val="3EA8211F3D3743D98D002557A917711F"/>
  </w:style>
  <w:style w:type="paragraph" w:customStyle="1" w:styleId="6A3473A2E8EE4E4FB1D9B66CC8BA4A59">
    <w:name w:val="6A3473A2E8EE4E4FB1D9B66CC8BA4A59"/>
  </w:style>
  <w:style w:type="paragraph" w:customStyle="1" w:styleId="F785D8E7C592466187056E74FB4F9B10">
    <w:name w:val="F785D8E7C592466187056E74FB4F9B10"/>
    <w:rsid w:val="002375F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3B718-8B27-48AF-8E10-37ABDC429E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2AE156F-FAD6-48D0-AB60-1722333C836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459B6AF4-E925-4A75-A45E-1B6610FC17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CB0036D-8DA9-4D7D-BF06-842080EC8F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startup checklist</Template>
  <TotalTime>0</TotalTime>
  <Pages>1</Pages>
  <Words>185</Words>
  <Characters>1059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Communication and Networks</vt:lpstr>
    </vt:vector>
  </TitlesOfParts>
  <Company/>
  <LinksUpToDate>false</LinksUpToDate>
  <CharactersWithSpaces>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Communication and Networks</dc:title>
  <dc:subject/>
  <dc:creator/>
  <cp:keywords/>
  <dc:description/>
  <cp:lastModifiedBy/>
  <cp:revision>1</cp:revision>
  <dcterms:created xsi:type="dcterms:W3CDTF">2021-03-03T06:21:00Z</dcterms:created>
  <dcterms:modified xsi:type="dcterms:W3CDTF">2021-03-04T14:07:00Z</dcterms:modified>
  <cp:contentStatus>Error Detection and Correction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